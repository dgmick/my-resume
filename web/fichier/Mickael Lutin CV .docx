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6C" w:rsidRDefault="00691B2E">
      <w:pPr>
        <w:widowControl w:val="0"/>
        <w:autoSpaceDE w:val="0"/>
        <w:autoSpaceDN w:val="0"/>
        <w:adjustRightInd w:val="0"/>
      </w:pPr>
      <w:r>
        <w:rPr>
          <w:noProof/>
        </w:rPr>
        <w:pict>
          <v:rect id="Rectangle 397" o:spid="_x0000_s1026" style="position:absolute;margin-left:24pt;margin-top:-17.8pt;width:151.5pt;height:742.5pt;flip:x;z-index:251659264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" o:allowincell="f" fillcolor="#4f81bd" stroked="f" strokeweight="1.5pt">
            <v:shadow on="t" color="black" opacity="26214f" origin="-.5,-.5" offset=".74836mm,.74836mm"/>
            <v:textbox inset="21.6pt,21.6pt,21.6pt,21.6pt">
              <w:txbxContent>
                <w:p w:rsidR="0080488A" w:rsidRDefault="00832CBE" w:rsidP="00832CBE">
                  <w:pPr>
                    <w:rPr>
                      <w:color w:val="FFFFFF" w:themeColor="background1"/>
                      <w:sz w:val="34"/>
                      <w:szCs w:val="34"/>
                    </w:rPr>
                  </w:pPr>
                  <w:r w:rsidRPr="00047764">
                    <w:rPr>
                      <w:color w:val="FFFFFF" w:themeColor="background1"/>
                      <w:sz w:val="34"/>
                      <w:szCs w:val="34"/>
                    </w:rPr>
                    <w:t>LUTIN MICKAEL</w:t>
                  </w:r>
                </w:p>
                <w:p w:rsidR="00573540" w:rsidRDefault="00573540" w:rsidP="00832CBE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34"/>
                      <w:szCs w:val="34"/>
                    </w:rPr>
                  </w:pPr>
                </w:p>
                <w:p w:rsidR="00832CBE" w:rsidRDefault="00832CBE" w:rsidP="00832CBE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t>148 Avenue Jean Jaurès</w:t>
                  </w:r>
                </w:p>
                <w:p w:rsidR="00832CBE" w:rsidRDefault="00832CBE" w:rsidP="00832CBE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t>93500 Pantin</w:t>
                  </w:r>
                </w:p>
                <w:p w:rsidR="00832CBE" w:rsidRPr="00DC0827" w:rsidRDefault="00832CBE" w:rsidP="00832CBE">
                  <w:pPr>
                    <w:widowControl w:val="0"/>
                    <w:autoSpaceDE w:val="0"/>
                    <w:autoSpaceDN w:val="0"/>
                    <w:adjustRightInd w:val="0"/>
                  </w:pPr>
                  <w:r>
                    <w:t>Permis B</w:t>
                  </w:r>
                </w:p>
                <w:p w:rsidR="00573540" w:rsidRDefault="00573540" w:rsidP="00832CBE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  <w:p w:rsidR="00832CBE" w:rsidRDefault="00832CBE" w:rsidP="00832CBE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</w:pPr>
                  <w:r w:rsidRPr="00047764">
                    <w:rPr>
                      <w:color w:val="F2F2F2" w:themeColor="background1" w:themeShade="F2"/>
                      <w:sz w:val="28"/>
                      <w:szCs w:val="28"/>
                      <w:lang w:val="en-US"/>
                    </w:rPr>
                    <w:t>Contact</w:t>
                  </w:r>
                </w:p>
                <w:p w:rsidR="009D557E" w:rsidRPr="009D557E" w:rsidRDefault="00691B2E" w:rsidP="00832CBE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FF0000"/>
                      <w:sz w:val="22"/>
                      <w:szCs w:val="22"/>
                      <w:lang w:val="en-US"/>
                    </w:rPr>
                  </w:pPr>
                  <w:hyperlink r:id="rId6" w:history="1">
                    <w:r w:rsidR="009D557E" w:rsidRPr="009F2724">
                      <w:rPr>
                        <w:rStyle w:val="Lienhypertexte"/>
                        <w:sz w:val="22"/>
                        <w:szCs w:val="22"/>
                        <w:lang w:val="en-US"/>
                      </w:rPr>
                      <w:t>www.lutin-mickael.fr/</w:t>
                    </w:r>
                  </w:hyperlink>
                </w:p>
                <w:p w:rsidR="00832CBE" w:rsidRPr="00047764" w:rsidRDefault="00832CBE" w:rsidP="00832CB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2"/>
                      <w:szCs w:val="22"/>
                      <w:lang w:val="en-US"/>
                    </w:rPr>
                  </w:pPr>
                  <w:r w:rsidRPr="00047764">
                    <w:rPr>
                      <w:sz w:val="22"/>
                      <w:szCs w:val="22"/>
                      <w:lang w:val="en-US"/>
                    </w:rPr>
                    <w:t>06.45.94.38.56</w:t>
                  </w:r>
                </w:p>
                <w:p w:rsidR="00832CBE" w:rsidRDefault="00691B2E" w:rsidP="00832CBE">
                  <w:pPr>
                    <w:rPr>
                      <w:sz w:val="22"/>
                      <w:szCs w:val="22"/>
                      <w:lang w:val="en-US"/>
                    </w:rPr>
                  </w:pPr>
                  <w:hyperlink r:id="rId7" w:history="1">
                    <w:r w:rsidR="0080488A" w:rsidRPr="009F2724">
                      <w:rPr>
                        <w:rStyle w:val="Lienhypertexte"/>
                        <w:sz w:val="22"/>
                        <w:szCs w:val="22"/>
                        <w:lang w:val="en-US"/>
                      </w:rPr>
                      <w:t>lutmickael@gmail.com</w:t>
                    </w:r>
                  </w:hyperlink>
                </w:p>
                <w:p w:rsidR="00832CBE" w:rsidRPr="00047764" w:rsidRDefault="00832CBE" w:rsidP="00832CBE">
                  <w:pPr>
                    <w:rPr>
                      <w:color w:val="FFFFFF" w:themeColor="background1"/>
                      <w:sz w:val="36"/>
                      <w:szCs w:val="36"/>
                      <w:lang w:val="en-US"/>
                    </w:rPr>
                  </w:pPr>
                </w:p>
                <w:p w:rsidR="00047764" w:rsidRDefault="00573540" w:rsidP="00047764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>Centres</w:t>
                  </w:r>
                  <w:proofErr w:type="spellEnd"/>
                  <w:r w:rsidRPr="00573540">
                    <w:rPr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 </w:t>
                  </w:r>
                  <w:r w:rsidRPr="00573540">
                    <w:rPr>
                      <w:color w:val="FFFFFF" w:themeColor="background1"/>
                      <w:sz w:val="28"/>
                      <w:szCs w:val="28"/>
                    </w:rPr>
                    <w:t>d’Intérêt</w:t>
                  </w:r>
                </w:p>
                <w:p w:rsidR="00573540" w:rsidRPr="00573540" w:rsidRDefault="00573540" w:rsidP="00047764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  <w:p w:rsidR="00BE0D14" w:rsidRPr="00047764" w:rsidRDefault="00B80A1E" w:rsidP="00047764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color w:val="EEECE1" w:themeColor="background2"/>
                      <w:sz w:val="28"/>
                      <w:szCs w:val="28"/>
                      <w:lang w:val="en-US"/>
                    </w:rPr>
                  </w:pPr>
                  <w:r>
                    <w:sym w:font="Symbol" w:char="F0A8"/>
                  </w:r>
                  <w:r>
                    <w:t xml:space="preserve"> </w:t>
                  </w:r>
                  <w:r w:rsidR="00573540">
                    <w:t xml:space="preserve">Jiu-jitsu Brésilien </w:t>
                  </w:r>
                </w:p>
                <w:p w:rsidR="00B80A1E" w:rsidRDefault="00B80A1E" w:rsidP="00832CBE">
                  <w:r>
                    <w:sym w:font="Symbol" w:char="F0A8"/>
                  </w:r>
                  <w:r>
                    <w:t>Voyager</w:t>
                  </w:r>
                </w:p>
                <w:p w:rsidR="00B80A1E" w:rsidRDefault="00B80A1E" w:rsidP="00832CBE">
                  <w:r>
                    <w:sym w:font="Symbol" w:char="F0A8"/>
                  </w:r>
                  <w:r>
                    <w:t>Informatique</w:t>
                  </w:r>
                </w:p>
                <w:p w:rsidR="008B69C8" w:rsidRPr="00102F67" w:rsidRDefault="00B80A1E" w:rsidP="00832CBE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sym w:font="Symbol" w:char="F0A8"/>
                  </w:r>
                  <w:r>
                    <w:t>Mangas</w:t>
                  </w:r>
                </w:p>
                <w:p w:rsidR="00804CDD" w:rsidRPr="00102F67" w:rsidRDefault="00804CDD" w:rsidP="00832CBE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  <w:p w:rsidR="00804CDD" w:rsidRPr="00B80A1E" w:rsidRDefault="00804CDD" w:rsidP="00BE0D14">
                  <w:pPr>
                    <w:rPr>
                      <w:b/>
                      <w:color w:val="FFFFFF" w:themeColor="background1"/>
                    </w:rPr>
                  </w:pPr>
                  <w:r w:rsidRPr="00B80A1E">
                    <w:rPr>
                      <w:b/>
                      <w:color w:val="FFFFFF" w:themeColor="background1"/>
                    </w:rPr>
                    <w:t>Langue</w:t>
                  </w:r>
                  <w:r w:rsidR="00102F67" w:rsidRPr="00B80A1E">
                    <w:rPr>
                      <w:b/>
                      <w:color w:val="FFFFFF" w:themeColor="background1"/>
                    </w:rPr>
                    <w:t>s</w:t>
                  </w:r>
                  <w:r w:rsidRPr="00B80A1E">
                    <w:rPr>
                      <w:b/>
                      <w:color w:val="FFFFFF" w:themeColor="background1"/>
                    </w:rPr>
                    <w:t>:</w:t>
                  </w:r>
                </w:p>
                <w:p w:rsidR="004C7030" w:rsidRDefault="004C7030" w:rsidP="00804CDD"/>
                <w:p w:rsidR="00804CDD" w:rsidRDefault="00B80A1E" w:rsidP="00804CDD">
                  <w:r>
                    <w:sym w:font="Symbol" w:char="F0A8"/>
                  </w:r>
                  <w:r w:rsidR="00102F67">
                    <w:t xml:space="preserve"> </w:t>
                  </w:r>
                  <w:r w:rsidR="00804CDD">
                    <w:t>Anglais</w:t>
                  </w:r>
                </w:p>
                <w:p w:rsidR="00804CDD" w:rsidRDefault="00B80A1E" w:rsidP="00804CDD">
                  <w:r>
                    <w:sym w:font="Symbol" w:char="F0A8"/>
                  </w:r>
                  <w:r w:rsidR="00102F67">
                    <w:t xml:space="preserve"> </w:t>
                  </w:r>
                  <w:r w:rsidR="00804CDD">
                    <w:t>Créole</w:t>
                  </w:r>
                </w:p>
                <w:p w:rsidR="00804CDD" w:rsidRDefault="00804CDD" w:rsidP="00804CDD"/>
                <w:p w:rsidR="00BE0D14" w:rsidRPr="00B80A1E" w:rsidRDefault="00102F67" w:rsidP="00BE0D14">
                  <w:pPr>
                    <w:rPr>
                      <w:b/>
                      <w:color w:val="FFFFFF" w:themeColor="background1"/>
                    </w:rPr>
                  </w:pPr>
                  <w:r w:rsidRPr="00B80A1E">
                    <w:rPr>
                      <w:b/>
                      <w:color w:val="FFFFFF" w:themeColor="background1"/>
                    </w:rPr>
                    <w:t>Capacités:</w:t>
                  </w:r>
                </w:p>
                <w:p w:rsidR="004C7030" w:rsidRDefault="004C7030" w:rsidP="00BE0D14"/>
                <w:p w:rsidR="00102F67" w:rsidRPr="00BE0D14" w:rsidRDefault="00B80A1E" w:rsidP="00BE0D14">
                  <w:r>
                    <w:sym w:font="Symbol" w:char="F0A8"/>
                  </w:r>
                  <w:r w:rsidR="00BE0D14" w:rsidRPr="00BE0D14">
                    <w:t>Esprit d’équipe</w:t>
                  </w:r>
                </w:p>
                <w:p w:rsidR="00BE0D14" w:rsidRPr="00BE0D14" w:rsidRDefault="00B80A1E" w:rsidP="00BE0D14">
                  <w:pPr>
                    <w:pStyle w:val="Paragraphedeliste"/>
                    <w:ind w:left="0"/>
                  </w:pPr>
                  <w:r>
                    <w:sym w:font="Symbol" w:char="F0A8"/>
                  </w:r>
                  <w:r w:rsidR="00BE0D14">
                    <w:t xml:space="preserve"> </w:t>
                  </w:r>
                  <w:r w:rsidR="00BE0D14" w:rsidRPr="00BE0D14">
                    <w:t>Sens de la combativité</w:t>
                  </w:r>
                </w:p>
                <w:p w:rsidR="00BE0D14" w:rsidRPr="00BE0D14" w:rsidRDefault="00B80A1E" w:rsidP="00BE0D14">
                  <w:r>
                    <w:sym w:font="Symbol" w:char="F0A8"/>
                  </w:r>
                  <w:r w:rsidR="00BE0D14">
                    <w:t xml:space="preserve"> </w:t>
                  </w:r>
                  <w:r w:rsidR="00BE0D14" w:rsidRPr="00BE0D14">
                    <w:t>Ambitieux</w:t>
                  </w:r>
                </w:p>
                <w:p w:rsidR="00BE0D14" w:rsidRDefault="00B80A1E" w:rsidP="00BE0D14">
                  <w:r>
                    <w:sym w:font="Symbol" w:char="F0A8"/>
                  </w:r>
                  <w:r w:rsidR="008D18E6">
                    <w:t xml:space="preserve"> Ponctuel</w:t>
                  </w:r>
                </w:p>
                <w:p w:rsidR="00804CDD" w:rsidRDefault="00804CDD" w:rsidP="00804CDD"/>
                <w:p w:rsidR="00804CDD" w:rsidRPr="00804CDD" w:rsidRDefault="00804CDD" w:rsidP="00804CDD"/>
              </w:txbxContent>
            </v:textbox>
            <w10:wrap type="square" anchorx="page" anchory="margin"/>
          </v:rect>
        </w:pict>
      </w:r>
    </w:p>
    <w:p w:rsidR="00417B6C" w:rsidRPr="00047764" w:rsidRDefault="00BA7975" w:rsidP="00047764">
      <w:pPr>
        <w:widowControl w:val="0"/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 xml:space="preserve">Concepteur </w:t>
      </w:r>
      <w:r w:rsidR="00047764" w:rsidRPr="00047764">
        <w:rPr>
          <w:b/>
          <w:bCs/>
          <w:color w:val="0000FF"/>
          <w:sz w:val="36"/>
          <w:szCs w:val="36"/>
        </w:rPr>
        <w:t xml:space="preserve">Développeur </w:t>
      </w:r>
      <w:r>
        <w:rPr>
          <w:b/>
          <w:bCs/>
          <w:color w:val="0000FF"/>
          <w:sz w:val="36"/>
          <w:szCs w:val="36"/>
        </w:rPr>
        <w:t>Informatique</w:t>
      </w:r>
    </w:p>
    <w:p w:rsidR="00047764" w:rsidRDefault="00047764">
      <w:pPr>
        <w:widowControl w:val="0"/>
        <w:autoSpaceDE w:val="0"/>
        <w:autoSpaceDN w:val="0"/>
        <w:adjustRightInd w:val="0"/>
      </w:pPr>
    </w:p>
    <w:p w:rsidR="006629D3" w:rsidRDefault="006629D3">
      <w:pPr>
        <w:widowControl w:val="0"/>
        <w:autoSpaceDE w:val="0"/>
        <w:autoSpaceDN w:val="0"/>
        <w:adjustRightInd w:val="0"/>
      </w:pPr>
    </w:p>
    <w:p w:rsidR="006629D3" w:rsidRDefault="006629D3">
      <w:pPr>
        <w:widowControl w:val="0"/>
        <w:autoSpaceDE w:val="0"/>
        <w:autoSpaceDN w:val="0"/>
        <w:adjustRightInd w:val="0"/>
      </w:pPr>
    </w:p>
    <w:p w:rsidR="006629D3" w:rsidRDefault="006629D3">
      <w:pPr>
        <w:widowControl w:val="0"/>
        <w:autoSpaceDE w:val="0"/>
        <w:autoSpaceDN w:val="0"/>
        <w:adjustRightInd w:val="0"/>
      </w:pPr>
    </w:p>
    <w:p w:rsidR="006629D3" w:rsidRDefault="006629D3">
      <w:pPr>
        <w:widowControl w:val="0"/>
        <w:autoSpaceDE w:val="0"/>
        <w:autoSpaceDN w:val="0"/>
        <w:adjustRightInd w:val="0"/>
      </w:pPr>
    </w:p>
    <w:p w:rsidR="00054336" w:rsidRPr="00265E2A" w:rsidRDefault="00054336" w:rsidP="0005433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color w:val="0000FF"/>
          <w:u w:val="single"/>
        </w:rPr>
      </w:pPr>
      <w:r w:rsidRPr="00265E2A">
        <w:rPr>
          <w:b/>
          <w:bCs/>
          <w:color w:val="0000FF"/>
        </w:rPr>
        <w:t>FORMATIONS</w:t>
      </w:r>
    </w:p>
    <w:p w:rsidR="00054336" w:rsidRDefault="00054336" w:rsidP="00054336">
      <w:pPr>
        <w:widowControl w:val="0"/>
        <w:autoSpaceDE w:val="0"/>
        <w:autoSpaceDN w:val="0"/>
        <w:adjustRightInd w:val="0"/>
      </w:pPr>
    </w:p>
    <w:p w:rsidR="00054336" w:rsidRPr="00A21A05" w:rsidRDefault="00054336" w:rsidP="0005433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A21A05">
        <w:rPr>
          <w:b/>
          <w:sz w:val="22"/>
          <w:szCs w:val="22"/>
        </w:rPr>
        <w:t>2016-2017</w:t>
      </w:r>
      <w:r w:rsidRPr="00A21A05">
        <w:rPr>
          <w:sz w:val="22"/>
          <w:szCs w:val="22"/>
        </w:rPr>
        <w:t xml:space="preserve"> : Concepteur Développeur Informatique (M2I Formation)                                       </w:t>
      </w:r>
    </w:p>
    <w:p w:rsidR="00054336" w:rsidRPr="00A21A05" w:rsidRDefault="00054336" w:rsidP="0005433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 w:rsidRPr="00A21A05">
        <w:rPr>
          <w:b/>
          <w:iCs/>
          <w:sz w:val="22"/>
          <w:szCs w:val="22"/>
        </w:rPr>
        <w:t>2010</w:t>
      </w:r>
      <w:r w:rsidRPr="00A21A05">
        <w:rPr>
          <w:iCs/>
          <w:sz w:val="22"/>
          <w:szCs w:val="22"/>
        </w:rPr>
        <w:t> :</w:t>
      </w:r>
      <w:r w:rsidRPr="00A21A05">
        <w:rPr>
          <w:sz w:val="22"/>
          <w:szCs w:val="22"/>
        </w:rPr>
        <w:t xml:space="preserve">           Certificat de Sauveteur Secouriste du Travail </w:t>
      </w:r>
    </w:p>
    <w:p w:rsidR="00054336" w:rsidRPr="00A21A05" w:rsidRDefault="00054336" w:rsidP="0005433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 w:rsidRPr="00A21A05">
        <w:rPr>
          <w:b/>
          <w:iCs/>
          <w:sz w:val="22"/>
          <w:szCs w:val="22"/>
        </w:rPr>
        <w:t>2010-2008</w:t>
      </w:r>
      <w:r w:rsidRPr="00A21A05">
        <w:rPr>
          <w:iCs/>
          <w:sz w:val="22"/>
          <w:szCs w:val="22"/>
        </w:rPr>
        <w:t> :</w:t>
      </w:r>
      <w:r w:rsidRPr="00A21A05">
        <w:rPr>
          <w:sz w:val="22"/>
          <w:szCs w:val="22"/>
        </w:rPr>
        <w:t xml:space="preserve"> Bac Pro Hôtellerie Restauration (Mention Euro-Caribbean) - Guadeloupe(971)</w:t>
      </w:r>
    </w:p>
    <w:p w:rsidR="00054336" w:rsidRPr="00A21A05" w:rsidRDefault="00054336" w:rsidP="0005433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 w:rsidRPr="00A21A05">
        <w:rPr>
          <w:b/>
          <w:iCs/>
          <w:sz w:val="22"/>
          <w:szCs w:val="22"/>
        </w:rPr>
        <w:t>2008-2007</w:t>
      </w:r>
      <w:r w:rsidRPr="00A21A05">
        <w:rPr>
          <w:iCs/>
          <w:sz w:val="22"/>
          <w:szCs w:val="22"/>
        </w:rPr>
        <w:t> :</w:t>
      </w:r>
      <w:r w:rsidRPr="00A21A05">
        <w:rPr>
          <w:sz w:val="22"/>
          <w:szCs w:val="22"/>
        </w:rPr>
        <w:t xml:space="preserve"> Mentions Complémentaire Cuisinier Desserts en Restaurant – Guadeloupe (971)</w:t>
      </w:r>
    </w:p>
    <w:p w:rsidR="00054336" w:rsidRPr="00A21A05" w:rsidRDefault="00054336" w:rsidP="00054336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A21A05">
        <w:rPr>
          <w:b/>
          <w:iCs/>
          <w:sz w:val="22"/>
          <w:szCs w:val="22"/>
        </w:rPr>
        <w:t>2005-2007</w:t>
      </w:r>
      <w:r w:rsidRPr="00A21A05">
        <w:rPr>
          <w:iCs/>
          <w:sz w:val="22"/>
          <w:szCs w:val="22"/>
        </w:rPr>
        <w:t> :</w:t>
      </w:r>
      <w:r w:rsidRPr="00A21A05">
        <w:rPr>
          <w:sz w:val="22"/>
          <w:szCs w:val="22"/>
        </w:rPr>
        <w:t xml:space="preserve"> B.E.P Hôtellerie Restauration  – </w:t>
      </w:r>
      <w:r w:rsidRPr="00A21A05">
        <w:rPr>
          <w:iCs/>
          <w:sz w:val="22"/>
          <w:szCs w:val="22"/>
        </w:rPr>
        <w:t>Guadeloup</w:t>
      </w:r>
      <w:r w:rsidRPr="00A21A05">
        <w:rPr>
          <w:i/>
          <w:iCs/>
          <w:sz w:val="22"/>
          <w:szCs w:val="22"/>
        </w:rPr>
        <w:t>e (971)</w:t>
      </w:r>
      <w:r w:rsidRPr="00A21A05">
        <w:rPr>
          <w:sz w:val="22"/>
          <w:szCs w:val="22"/>
        </w:rPr>
        <w:t xml:space="preserve">                       </w:t>
      </w:r>
    </w:p>
    <w:p w:rsidR="00054336" w:rsidRDefault="00054336">
      <w:pPr>
        <w:widowControl w:val="0"/>
        <w:autoSpaceDE w:val="0"/>
        <w:autoSpaceDN w:val="0"/>
        <w:adjustRightInd w:val="0"/>
      </w:pPr>
    </w:p>
    <w:p w:rsidR="00054336" w:rsidRDefault="00054336">
      <w:pPr>
        <w:widowControl w:val="0"/>
        <w:autoSpaceDE w:val="0"/>
        <w:autoSpaceDN w:val="0"/>
        <w:adjustRightInd w:val="0"/>
      </w:pPr>
    </w:p>
    <w:p w:rsidR="00223D9D" w:rsidRPr="0008579B" w:rsidRDefault="00047764" w:rsidP="0004776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color w:val="0000FF"/>
        </w:rPr>
      </w:pPr>
      <w:r w:rsidRPr="00B6501E">
        <w:rPr>
          <w:b/>
          <w:bCs/>
          <w:color w:val="0000FF"/>
        </w:rPr>
        <w:t xml:space="preserve">EXPERIENCES PROFESSIONNELLES </w:t>
      </w:r>
    </w:p>
    <w:p w:rsidR="00223D9D" w:rsidRDefault="00223D9D" w:rsidP="00047764">
      <w:pPr>
        <w:widowControl w:val="0"/>
        <w:suppressAutoHyphens/>
        <w:autoSpaceDE w:val="0"/>
        <w:autoSpaceDN w:val="0"/>
        <w:adjustRightInd w:val="0"/>
        <w:rPr>
          <w:i/>
          <w:iCs/>
          <w:sz w:val="22"/>
          <w:szCs w:val="22"/>
          <w:u w:val="single"/>
        </w:rPr>
      </w:pPr>
    </w:p>
    <w:p w:rsidR="0008579B" w:rsidRPr="00223D9D" w:rsidRDefault="00223D9D" w:rsidP="00047764">
      <w:pPr>
        <w:widowControl w:val="0"/>
        <w:suppressAutoHyphens/>
        <w:autoSpaceDE w:val="0"/>
        <w:autoSpaceDN w:val="0"/>
        <w:adjustRightInd w:val="0"/>
        <w:rPr>
          <w:i/>
          <w:iCs/>
          <w:u w:val="single"/>
        </w:rPr>
      </w:pPr>
      <w:r w:rsidRPr="00223D9D">
        <w:rPr>
          <w:i/>
          <w:iCs/>
          <w:u w:val="single"/>
        </w:rPr>
        <w:t>Développement Web :</w:t>
      </w:r>
    </w:p>
    <w:p w:rsidR="00223D9D" w:rsidRDefault="00223D9D" w:rsidP="00047764">
      <w:pPr>
        <w:widowControl w:val="0"/>
        <w:suppressAutoHyphens/>
        <w:autoSpaceDE w:val="0"/>
        <w:autoSpaceDN w:val="0"/>
        <w:adjustRightInd w:val="0"/>
        <w:rPr>
          <w:b/>
          <w:iCs/>
          <w:sz w:val="22"/>
          <w:szCs w:val="22"/>
        </w:rPr>
      </w:pPr>
    </w:p>
    <w:p w:rsidR="00047764" w:rsidRPr="0008579B" w:rsidRDefault="0008579B" w:rsidP="00047764">
      <w:pPr>
        <w:widowControl w:val="0"/>
        <w:suppressAutoHyphens/>
        <w:autoSpaceDE w:val="0"/>
        <w:autoSpaceDN w:val="0"/>
        <w:adjustRightInd w:val="0"/>
        <w:rPr>
          <w:b/>
          <w:iCs/>
          <w:sz w:val="22"/>
          <w:szCs w:val="22"/>
        </w:rPr>
      </w:pPr>
      <w:r w:rsidRPr="0008579B">
        <w:rPr>
          <w:b/>
          <w:iCs/>
          <w:sz w:val="22"/>
          <w:szCs w:val="22"/>
        </w:rPr>
        <w:t>Aout</w:t>
      </w:r>
      <w:r>
        <w:rPr>
          <w:b/>
          <w:iCs/>
          <w:sz w:val="22"/>
          <w:szCs w:val="22"/>
        </w:rPr>
        <w:t xml:space="preserve"> 2017 / </w:t>
      </w:r>
      <w:r w:rsidR="008B69C8">
        <w:rPr>
          <w:b/>
          <w:iCs/>
          <w:sz w:val="22"/>
          <w:szCs w:val="22"/>
        </w:rPr>
        <w:t>Décembre 2017</w:t>
      </w:r>
      <w:r>
        <w:rPr>
          <w:b/>
          <w:iCs/>
          <w:sz w:val="22"/>
          <w:szCs w:val="22"/>
        </w:rPr>
        <w:t xml:space="preserve"> : </w:t>
      </w:r>
      <w:r>
        <w:rPr>
          <w:iCs/>
          <w:sz w:val="22"/>
          <w:szCs w:val="22"/>
        </w:rPr>
        <w:t xml:space="preserve">Développeur Web Chez </w:t>
      </w:r>
      <w:r w:rsidR="00223D9D">
        <w:rPr>
          <w:iCs/>
          <w:sz w:val="22"/>
          <w:szCs w:val="22"/>
        </w:rPr>
        <w:t>Numérique</w:t>
      </w:r>
      <w:r>
        <w:rPr>
          <w:iCs/>
          <w:sz w:val="22"/>
          <w:szCs w:val="22"/>
        </w:rPr>
        <w:t xml:space="preserve"> 1 – Massy 91</w:t>
      </w:r>
      <w:r>
        <w:rPr>
          <w:b/>
          <w:iCs/>
          <w:sz w:val="22"/>
          <w:szCs w:val="22"/>
        </w:rPr>
        <w:t xml:space="preserve"> </w:t>
      </w:r>
    </w:p>
    <w:p w:rsidR="00CA4FE6" w:rsidRDefault="00CA4FE6" w:rsidP="00047764">
      <w:pPr>
        <w:widowControl w:val="0"/>
        <w:suppressAutoHyphens/>
        <w:autoSpaceDE w:val="0"/>
        <w:autoSpaceDN w:val="0"/>
        <w:adjustRightInd w:val="0"/>
        <w:rPr>
          <w:iCs/>
          <w:sz w:val="22"/>
          <w:szCs w:val="22"/>
        </w:rPr>
      </w:pPr>
      <w:r w:rsidRPr="00A21A05">
        <w:rPr>
          <w:b/>
          <w:iCs/>
          <w:sz w:val="22"/>
          <w:szCs w:val="22"/>
        </w:rPr>
        <w:t xml:space="preserve">Mars 2017 / Mai 2017 : </w:t>
      </w:r>
      <w:r w:rsidRPr="00A21A05">
        <w:rPr>
          <w:iCs/>
          <w:sz w:val="22"/>
          <w:szCs w:val="22"/>
        </w:rPr>
        <w:t xml:space="preserve">Stage Développeur Web Chez </w:t>
      </w:r>
      <w:proofErr w:type="spellStart"/>
      <w:r w:rsidRPr="00A21A05">
        <w:rPr>
          <w:iCs/>
          <w:sz w:val="22"/>
          <w:szCs w:val="22"/>
        </w:rPr>
        <w:t>OrchidCreation</w:t>
      </w:r>
      <w:proofErr w:type="spellEnd"/>
      <w:r w:rsidRPr="00A21A05">
        <w:rPr>
          <w:iCs/>
          <w:sz w:val="22"/>
          <w:szCs w:val="22"/>
        </w:rPr>
        <w:t xml:space="preserve"> </w:t>
      </w:r>
      <w:r w:rsidR="00223D9D">
        <w:rPr>
          <w:iCs/>
          <w:sz w:val="22"/>
          <w:szCs w:val="22"/>
        </w:rPr>
        <w:t>–</w:t>
      </w:r>
      <w:r w:rsidRPr="00A21A05">
        <w:rPr>
          <w:iCs/>
          <w:sz w:val="22"/>
          <w:szCs w:val="22"/>
        </w:rPr>
        <w:t xml:space="preserve"> Paris</w:t>
      </w:r>
    </w:p>
    <w:p w:rsidR="00223D9D" w:rsidRDefault="00223D9D" w:rsidP="00047764">
      <w:pPr>
        <w:widowControl w:val="0"/>
        <w:suppressAutoHyphens/>
        <w:autoSpaceDE w:val="0"/>
        <w:autoSpaceDN w:val="0"/>
        <w:adjustRightInd w:val="0"/>
        <w:rPr>
          <w:iCs/>
          <w:sz w:val="22"/>
          <w:szCs w:val="22"/>
        </w:rPr>
      </w:pPr>
    </w:p>
    <w:p w:rsidR="00223D9D" w:rsidRPr="00223D9D" w:rsidRDefault="00223D9D" w:rsidP="00223D9D">
      <w:pPr>
        <w:widowControl w:val="0"/>
        <w:suppressAutoHyphens/>
        <w:autoSpaceDE w:val="0"/>
        <w:autoSpaceDN w:val="0"/>
        <w:adjustRightInd w:val="0"/>
        <w:rPr>
          <w:i/>
          <w:iCs/>
          <w:u w:val="single"/>
        </w:rPr>
      </w:pPr>
      <w:r w:rsidRPr="00223D9D">
        <w:rPr>
          <w:i/>
          <w:iCs/>
          <w:u w:val="single"/>
        </w:rPr>
        <w:t>Hôtellerie Restauration :</w:t>
      </w:r>
    </w:p>
    <w:p w:rsidR="00223D9D" w:rsidRPr="00A21A05" w:rsidRDefault="00223D9D" w:rsidP="00047764">
      <w:pPr>
        <w:widowControl w:val="0"/>
        <w:suppressAutoHyphens/>
        <w:autoSpaceDE w:val="0"/>
        <w:autoSpaceDN w:val="0"/>
        <w:adjustRightInd w:val="0"/>
        <w:rPr>
          <w:iCs/>
          <w:sz w:val="22"/>
          <w:szCs w:val="22"/>
        </w:rPr>
      </w:pPr>
    </w:p>
    <w:p w:rsidR="00047764" w:rsidRDefault="00047764" w:rsidP="00047764">
      <w:pPr>
        <w:widowControl w:val="0"/>
        <w:suppressAutoHyphens/>
        <w:autoSpaceDE w:val="0"/>
        <w:autoSpaceDN w:val="0"/>
        <w:adjustRightInd w:val="0"/>
        <w:rPr>
          <w:iCs/>
          <w:sz w:val="22"/>
          <w:szCs w:val="22"/>
        </w:rPr>
      </w:pPr>
      <w:r w:rsidRPr="00A21A05">
        <w:rPr>
          <w:b/>
          <w:iCs/>
          <w:sz w:val="22"/>
          <w:szCs w:val="22"/>
        </w:rPr>
        <w:t xml:space="preserve">Novembre 2010 / </w:t>
      </w:r>
      <w:r w:rsidR="00CA4FE6" w:rsidRPr="00A21A05">
        <w:rPr>
          <w:b/>
          <w:iCs/>
          <w:sz w:val="22"/>
          <w:szCs w:val="22"/>
        </w:rPr>
        <w:t>Octobre 2016</w:t>
      </w:r>
      <w:r w:rsidRPr="00A21A05">
        <w:rPr>
          <w:b/>
          <w:iCs/>
          <w:sz w:val="22"/>
          <w:szCs w:val="22"/>
        </w:rPr>
        <w:t> :</w:t>
      </w:r>
      <w:r w:rsidRPr="00A21A05">
        <w:rPr>
          <w:iCs/>
          <w:sz w:val="22"/>
          <w:szCs w:val="22"/>
        </w:rPr>
        <w:t xml:space="preserve"> Premier Commis Restaurant </w:t>
      </w:r>
      <w:proofErr w:type="spellStart"/>
      <w:r w:rsidRPr="00A21A05">
        <w:rPr>
          <w:iCs/>
          <w:sz w:val="22"/>
          <w:szCs w:val="22"/>
        </w:rPr>
        <w:t>Hippopotamus</w:t>
      </w:r>
      <w:proofErr w:type="spellEnd"/>
      <w:r w:rsidRPr="00A21A05">
        <w:rPr>
          <w:iCs/>
          <w:sz w:val="22"/>
          <w:szCs w:val="22"/>
        </w:rPr>
        <w:t xml:space="preserve"> (Groupe </w:t>
      </w:r>
      <w:proofErr w:type="spellStart"/>
      <w:r w:rsidRPr="00A21A05">
        <w:rPr>
          <w:iCs/>
          <w:sz w:val="22"/>
          <w:szCs w:val="22"/>
        </w:rPr>
        <w:t>Flo</w:t>
      </w:r>
      <w:proofErr w:type="spellEnd"/>
      <w:r w:rsidRPr="00A21A05">
        <w:rPr>
          <w:iCs/>
          <w:sz w:val="22"/>
          <w:szCs w:val="22"/>
        </w:rPr>
        <w:t xml:space="preserve">) - </w:t>
      </w:r>
      <w:r w:rsidRPr="00A21A05">
        <w:rPr>
          <w:i/>
          <w:iCs/>
          <w:sz w:val="22"/>
          <w:szCs w:val="22"/>
        </w:rPr>
        <w:t>Paris Opéra</w:t>
      </w:r>
      <w:r w:rsidRPr="00A21A05">
        <w:rPr>
          <w:iCs/>
          <w:sz w:val="22"/>
          <w:szCs w:val="22"/>
        </w:rPr>
        <w:t xml:space="preserve"> </w:t>
      </w:r>
    </w:p>
    <w:p w:rsidR="00351E07" w:rsidRPr="00351E07" w:rsidRDefault="00351E07" w:rsidP="00047764">
      <w:pPr>
        <w:widowControl w:val="0"/>
        <w:suppressAutoHyphens/>
        <w:autoSpaceDE w:val="0"/>
        <w:autoSpaceDN w:val="0"/>
        <w:adjustRightInd w:val="0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Octobre 2010 / Novembre 2010 : </w:t>
      </w:r>
      <w:r w:rsidRPr="00351E07">
        <w:rPr>
          <w:iCs/>
          <w:sz w:val="22"/>
          <w:szCs w:val="22"/>
        </w:rPr>
        <w:t>Restaurant</w:t>
      </w:r>
      <w:r>
        <w:rPr>
          <w:b/>
          <w:iCs/>
          <w:sz w:val="22"/>
          <w:szCs w:val="22"/>
        </w:rPr>
        <w:t xml:space="preserve"> «  </w:t>
      </w:r>
      <w:proofErr w:type="spellStart"/>
      <w:r>
        <w:rPr>
          <w:iCs/>
          <w:sz w:val="22"/>
          <w:szCs w:val="22"/>
        </w:rPr>
        <w:t>Senderence</w:t>
      </w:r>
      <w:proofErr w:type="spellEnd"/>
      <w:r>
        <w:rPr>
          <w:iCs/>
          <w:sz w:val="22"/>
          <w:szCs w:val="22"/>
        </w:rPr>
        <w:t xml:space="preserve"> » </w:t>
      </w:r>
    </w:p>
    <w:p w:rsidR="00047764" w:rsidRPr="00A21A05" w:rsidRDefault="00047764" w:rsidP="00047764">
      <w:pPr>
        <w:widowControl w:val="0"/>
        <w:suppressAutoHyphens/>
        <w:autoSpaceDE w:val="0"/>
        <w:autoSpaceDN w:val="0"/>
        <w:adjustRightInd w:val="0"/>
        <w:rPr>
          <w:i/>
          <w:iCs/>
          <w:sz w:val="22"/>
          <w:szCs w:val="22"/>
        </w:rPr>
      </w:pPr>
      <w:r w:rsidRPr="00A21A05">
        <w:rPr>
          <w:b/>
          <w:iCs/>
          <w:sz w:val="22"/>
          <w:szCs w:val="22"/>
        </w:rPr>
        <w:t>Aout / Octobre 2010 :</w:t>
      </w:r>
      <w:r w:rsidRPr="00A21A05">
        <w:rPr>
          <w:iCs/>
          <w:sz w:val="22"/>
          <w:szCs w:val="22"/>
        </w:rPr>
        <w:t xml:space="preserve"> Commis cuisine hôtel Air Plus Orly (3 étoiles) </w:t>
      </w:r>
      <w:r w:rsidRPr="00A21A05">
        <w:rPr>
          <w:i/>
          <w:iCs/>
          <w:sz w:val="22"/>
          <w:szCs w:val="22"/>
        </w:rPr>
        <w:t>- Orly – (94)</w:t>
      </w:r>
    </w:p>
    <w:p w:rsidR="00047764" w:rsidRDefault="00047764" w:rsidP="00047764">
      <w:pPr>
        <w:widowControl w:val="0"/>
        <w:autoSpaceDE w:val="0"/>
        <w:autoSpaceDN w:val="0"/>
        <w:adjustRightInd w:val="0"/>
        <w:rPr>
          <w:b/>
          <w:bCs/>
          <w:color w:val="0000FF"/>
          <w:u w:val="single"/>
        </w:rPr>
      </w:pPr>
      <w:bookmarkStart w:id="0" w:name="_GoBack"/>
      <w:bookmarkEnd w:id="0"/>
    </w:p>
    <w:p w:rsidR="00047764" w:rsidRDefault="00047764">
      <w:pPr>
        <w:widowControl w:val="0"/>
        <w:autoSpaceDE w:val="0"/>
        <w:autoSpaceDN w:val="0"/>
        <w:adjustRightInd w:val="0"/>
      </w:pPr>
    </w:p>
    <w:p w:rsidR="00102F67" w:rsidRPr="00B6501E" w:rsidRDefault="00223D9D" w:rsidP="00102F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/>
          <w:bCs/>
          <w:color w:val="0000FF"/>
        </w:rPr>
      </w:pPr>
      <w:r>
        <w:rPr>
          <w:b/>
          <w:bCs/>
          <w:color w:val="0000FF"/>
        </w:rPr>
        <w:t xml:space="preserve">COMPETENCES </w:t>
      </w:r>
    </w:p>
    <w:p w:rsidR="00102F67" w:rsidRDefault="00102F67" w:rsidP="00102F67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573540" w:rsidRPr="00223D9D" w:rsidRDefault="00573540" w:rsidP="00B80A1E">
      <w:pPr>
        <w:widowControl w:val="0"/>
        <w:pBdr>
          <w:bar w:val="single" w:sz="4" w:color="auto"/>
        </w:pBdr>
        <w:suppressAutoHyphens/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Langages Informatique</w:t>
      </w:r>
      <w:r w:rsidRPr="00223D9D">
        <w:rPr>
          <w:i/>
          <w:iCs/>
          <w:u w:val="single"/>
        </w:rPr>
        <w:t> :</w:t>
      </w:r>
      <w:r w:rsidR="00B80A1E">
        <w:rPr>
          <w:i/>
          <w:iCs/>
          <w:u w:val="single"/>
        </w:rPr>
        <w:t xml:space="preserve"> </w:t>
      </w:r>
    </w:p>
    <w:p w:rsidR="00B80A1E" w:rsidRDefault="00B80A1E" w:rsidP="00223D9D">
      <w:r>
        <w:t xml:space="preserve">                                                 </w:t>
      </w:r>
    </w:p>
    <w:p w:rsidR="00223D9D" w:rsidRPr="00BE0D14" w:rsidRDefault="00223D9D" w:rsidP="00B80A1E">
      <w:pPr>
        <w:pBdr>
          <w:bar w:val="single" w:sz="4" w:color="auto"/>
        </w:pBdr>
        <w:rPr>
          <w:color w:val="000000" w:themeColor="text1"/>
          <w:sz w:val="22"/>
          <w:szCs w:val="22"/>
        </w:rPr>
      </w:pPr>
      <w:r w:rsidRPr="00BE0D14">
        <w:rPr>
          <w:color w:val="000000" w:themeColor="text1"/>
          <w:sz w:val="22"/>
          <w:szCs w:val="22"/>
        </w:rPr>
        <w:t>-</w:t>
      </w:r>
      <w:r w:rsidR="00B80A1E">
        <w:rPr>
          <w:color w:val="000000" w:themeColor="text1"/>
          <w:sz w:val="22"/>
          <w:szCs w:val="22"/>
        </w:rPr>
        <w:t xml:space="preserve"> </w:t>
      </w:r>
      <w:r w:rsidR="00AD783A">
        <w:rPr>
          <w:color w:val="000000" w:themeColor="text1"/>
          <w:sz w:val="22"/>
          <w:szCs w:val="22"/>
        </w:rPr>
        <w:t xml:space="preserve"> </w:t>
      </w:r>
      <w:r w:rsidR="00B80A1E">
        <w:rPr>
          <w:color w:val="000000" w:themeColor="text1"/>
          <w:sz w:val="22"/>
          <w:szCs w:val="22"/>
        </w:rPr>
        <w:t>HTML5</w:t>
      </w:r>
      <w:r w:rsidR="00E90C22">
        <w:rPr>
          <w:color w:val="000000" w:themeColor="text1"/>
          <w:sz w:val="22"/>
          <w:szCs w:val="22"/>
        </w:rPr>
        <w:t xml:space="preserve"> /</w:t>
      </w:r>
      <w:r w:rsidR="00E90C22" w:rsidRPr="00E90C22">
        <w:rPr>
          <w:color w:val="000000" w:themeColor="text1"/>
          <w:sz w:val="22"/>
          <w:szCs w:val="22"/>
        </w:rPr>
        <w:t xml:space="preserve"> </w:t>
      </w:r>
      <w:r w:rsidR="00E90C22" w:rsidRPr="00BE0D14">
        <w:rPr>
          <w:color w:val="000000" w:themeColor="text1"/>
          <w:sz w:val="22"/>
          <w:szCs w:val="22"/>
        </w:rPr>
        <w:t>CSS</w:t>
      </w:r>
      <w:r w:rsidR="00E90C22">
        <w:rPr>
          <w:color w:val="000000" w:themeColor="text1"/>
          <w:sz w:val="22"/>
          <w:szCs w:val="22"/>
        </w:rPr>
        <w:t xml:space="preserve"> </w:t>
      </w:r>
      <w:r w:rsidR="00B80A1E">
        <w:rPr>
          <w:color w:val="000000" w:themeColor="text1"/>
          <w:sz w:val="22"/>
          <w:szCs w:val="22"/>
        </w:rPr>
        <w:t xml:space="preserve">: </w:t>
      </w:r>
      <w:r w:rsidR="00B80A1E" w:rsidRPr="00B80A1E">
        <w:rPr>
          <w:rFonts w:ascii="Microsoft New Tai Lue" w:hAnsi="Microsoft New Tai Lue" w:cs="Microsoft New Tai Lue"/>
          <w:color w:val="FF0000"/>
        </w:rPr>
        <w:t>◼◼</w:t>
      </w:r>
    </w:p>
    <w:p w:rsidR="00223D9D" w:rsidRPr="00BE0D14" w:rsidRDefault="00223D9D" w:rsidP="00223D9D">
      <w:pPr>
        <w:rPr>
          <w:color w:val="000000" w:themeColor="text1"/>
          <w:sz w:val="22"/>
          <w:szCs w:val="22"/>
        </w:rPr>
      </w:pPr>
      <w:r w:rsidRPr="00BE0D14">
        <w:rPr>
          <w:color w:val="000000" w:themeColor="text1"/>
          <w:sz w:val="22"/>
          <w:szCs w:val="22"/>
        </w:rPr>
        <w:t>-</w:t>
      </w:r>
      <w:r w:rsidR="00AD783A">
        <w:rPr>
          <w:color w:val="000000" w:themeColor="text1"/>
          <w:sz w:val="22"/>
          <w:szCs w:val="22"/>
        </w:rPr>
        <w:t xml:space="preserve">  </w:t>
      </w:r>
      <w:r w:rsidRPr="00BE0D14">
        <w:rPr>
          <w:color w:val="000000" w:themeColor="text1"/>
          <w:sz w:val="22"/>
          <w:szCs w:val="22"/>
        </w:rPr>
        <w:t xml:space="preserve">PHP5: </w:t>
      </w:r>
      <w:r w:rsidR="00AD783A" w:rsidRPr="00B80A1E">
        <w:rPr>
          <w:rFonts w:ascii="Microsoft New Tai Lue" w:hAnsi="Microsoft New Tai Lue" w:cs="Microsoft New Tai Lue"/>
          <w:color w:val="FF0000"/>
        </w:rPr>
        <w:t>◼◼</w:t>
      </w:r>
    </w:p>
    <w:p w:rsidR="00223D9D" w:rsidRPr="00BE0D14" w:rsidRDefault="00223D9D" w:rsidP="00223D9D">
      <w:pPr>
        <w:rPr>
          <w:color w:val="000000" w:themeColor="text1"/>
          <w:sz w:val="22"/>
          <w:szCs w:val="22"/>
        </w:rPr>
      </w:pPr>
      <w:r w:rsidRPr="00BE0D14">
        <w:rPr>
          <w:color w:val="000000" w:themeColor="text1"/>
          <w:sz w:val="22"/>
          <w:szCs w:val="22"/>
        </w:rPr>
        <w:t>-</w:t>
      </w:r>
      <w:r w:rsidR="00AD783A">
        <w:rPr>
          <w:color w:val="000000" w:themeColor="text1"/>
          <w:sz w:val="22"/>
          <w:szCs w:val="22"/>
        </w:rPr>
        <w:t xml:space="preserve">  </w:t>
      </w:r>
      <w:r w:rsidRPr="00BE0D14">
        <w:rPr>
          <w:color w:val="000000" w:themeColor="text1"/>
          <w:sz w:val="22"/>
          <w:szCs w:val="22"/>
        </w:rPr>
        <w:t xml:space="preserve">SQL: </w:t>
      </w:r>
      <w:r w:rsidR="00AD783A" w:rsidRPr="00B80A1E">
        <w:rPr>
          <w:rFonts w:ascii="Microsoft New Tai Lue" w:hAnsi="Microsoft New Tai Lue" w:cs="Microsoft New Tai Lue"/>
          <w:color w:val="FF0000"/>
        </w:rPr>
        <w:t>◼◼</w:t>
      </w:r>
    </w:p>
    <w:p w:rsidR="00223D9D" w:rsidRPr="00102F67" w:rsidRDefault="00223D9D" w:rsidP="00223D9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</w:t>
      </w:r>
      <w:r w:rsidR="00AD783A">
        <w:rPr>
          <w:color w:val="000000" w:themeColor="text1"/>
          <w:sz w:val="22"/>
          <w:szCs w:val="22"/>
        </w:rPr>
        <w:t xml:space="preserve">  </w:t>
      </w:r>
      <w:r w:rsidRPr="00102F67">
        <w:rPr>
          <w:color w:val="000000" w:themeColor="text1"/>
          <w:sz w:val="22"/>
          <w:szCs w:val="22"/>
        </w:rPr>
        <w:t>JavaScript:</w:t>
      </w:r>
      <w:r w:rsidR="00AD783A" w:rsidRPr="00AD783A">
        <w:rPr>
          <w:rFonts w:ascii="Microsoft New Tai Lue" w:hAnsi="Microsoft New Tai Lue" w:cs="Microsoft New Tai Lue"/>
          <w:color w:val="FF0000"/>
        </w:rPr>
        <w:t xml:space="preserve"> </w:t>
      </w:r>
      <w:r w:rsidR="00AD783A" w:rsidRPr="00B80A1E">
        <w:rPr>
          <w:rFonts w:ascii="Microsoft New Tai Lue" w:hAnsi="Microsoft New Tai Lue" w:cs="Microsoft New Tai Lue"/>
          <w:color w:val="FF0000"/>
        </w:rPr>
        <w:t>◼◼</w:t>
      </w:r>
    </w:p>
    <w:p w:rsidR="00223D9D" w:rsidRPr="00102F67" w:rsidRDefault="00223D9D" w:rsidP="00223D9D">
      <w:pPr>
        <w:rPr>
          <w:color w:val="000000" w:themeColor="text1"/>
          <w:sz w:val="22"/>
          <w:szCs w:val="22"/>
        </w:rPr>
      </w:pPr>
    </w:p>
    <w:p w:rsidR="00573540" w:rsidRPr="00223D9D" w:rsidRDefault="00573540" w:rsidP="00573540">
      <w:pPr>
        <w:widowControl w:val="0"/>
        <w:suppressAutoHyphens/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Framework</w:t>
      </w:r>
      <w:r w:rsidRPr="00223D9D">
        <w:rPr>
          <w:i/>
          <w:iCs/>
          <w:u w:val="single"/>
        </w:rPr>
        <w:t> :</w:t>
      </w:r>
    </w:p>
    <w:p w:rsidR="00223D9D" w:rsidRPr="00102F67" w:rsidRDefault="00223D9D" w:rsidP="00223D9D">
      <w:pPr>
        <w:jc w:val="center"/>
        <w:rPr>
          <w:color w:val="000000" w:themeColor="text1"/>
          <w:u w:val="single"/>
        </w:rPr>
      </w:pPr>
    </w:p>
    <w:p w:rsidR="00223D9D" w:rsidRDefault="00223D9D" w:rsidP="00223D9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</w:t>
      </w:r>
      <w:r w:rsidR="00AD783A">
        <w:rPr>
          <w:color w:val="000000" w:themeColor="text1"/>
          <w:sz w:val="22"/>
          <w:szCs w:val="22"/>
        </w:rPr>
        <w:t xml:space="preserve">  </w:t>
      </w:r>
      <w:proofErr w:type="spellStart"/>
      <w:r w:rsidRPr="00102F67">
        <w:rPr>
          <w:color w:val="000000" w:themeColor="text1"/>
          <w:sz w:val="22"/>
          <w:szCs w:val="22"/>
        </w:rPr>
        <w:t>Symphony</w:t>
      </w:r>
      <w:proofErr w:type="spellEnd"/>
      <w:r w:rsidRPr="00102F67">
        <w:rPr>
          <w:color w:val="000000" w:themeColor="text1"/>
          <w:sz w:val="22"/>
          <w:szCs w:val="22"/>
        </w:rPr>
        <w:t xml:space="preserve"> </w:t>
      </w:r>
      <w:r w:rsidR="00AD783A">
        <w:rPr>
          <w:color w:val="000000" w:themeColor="text1"/>
          <w:sz w:val="22"/>
          <w:szCs w:val="22"/>
        </w:rPr>
        <w:t xml:space="preserve">3 : </w:t>
      </w:r>
      <w:r w:rsidR="00AD783A" w:rsidRPr="00B80A1E">
        <w:rPr>
          <w:rFonts w:ascii="Microsoft New Tai Lue" w:hAnsi="Microsoft New Tai Lue" w:cs="Microsoft New Tai Lue"/>
          <w:color w:val="FF0000"/>
        </w:rPr>
        <w:t>◼◼</w:t>
      </w:r>
    </w:p>
    <w:p w:rsidR="00223D9D" w:rsidRPr="00102F67" w:rsidRDefault="00223D9D" w:rsidP="00223D9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</w:t>
      </w:r>
      <w:r w:rsidR="00AD783A">
        <w:rPr>
          <w:color w:val="000000" w:themeColor="text1"/>
          <w:sz w:val="22"/>
          <w:szCs w:val="22"/>
        </w:rPr>
        <w:t xml:space="preserve">  </w:t>
      </w:r>
      <w:proofErr w:type="spellStart"/>
      <w:r>
        <w:rPr>
          <w:color w:val="000000" w:themeColor="text1"/>
          <w:sz w:val="22"/>
          <w:szCs w:val="22"/>
        </w:rPr>
        <w:t>Angular</w:t>
      </w:r>
      <w:proofErr w:type="spellEnd"/>
      <w:r>
        <w:rPr>
          <w:color w:val="000000" w:themeColor="text1"/>
          <w:sz w:val="22"/>
          <w:szCs w:val="22"/>
        </w:rPr>
        <w:t xml:space="preserve"> : </w:t>
      </w:r>
      <w:r w:rsidR="00AD783A" w:rsidRPr="00B80A1E">
        <w:rPr>
          <w:rFonts w:ascii="Microsoft New Tai Lue" w:hAnsi="Microsoft New Tai Lue" w:cs="Microsoft New Tai Lue"/>
          <w:color w:val="FF0000"/>
        </w:rPr>
        <w:t>◼</w:t>
      </w:r>
    </w:p>
    <w:p w:rsidR="00223D9D" w:rsidRDefault="00223D9D" w:rsidP="00102F67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223D9D" w:rsidRDefault="00223D9D" w:rsidP="00102F67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102F67" w:rsidRDefault="00102F67">
      <w:pPr>
        <w:widowControl w:val="0"/>
        <w:autoSpaceDE w:val="0"/>
        <w:autoSpaceDN w:val="0"/>
        <w:adjustRightInd w:val="0"/>
      </w:pPr>
    </w:p>
    <w:sectPr w:rsidR="00102F67" w:rsidSect="00FE107C">
      <w:pgSz w:w="12240" w:h="15840"/>
      <w:pgMar w:top="851" w:right="1134" w:bottom="851" w:left="1134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25pt;height:11.25pt" o:bullet="t">
        <v:imagedata r:id="rId1" o:title="mso1A"/>
      </v:shape>
    </w:pict>
  </w:numPicBullet>
  <w:numPicBullet w:numPicBulletId="1">
    <w:pict>
      <v:shape id="_x0000_i1161" type="#_x0000_t75" style="width:11.25pt;height:11.25pt" o:bullet="t">
        <v:imagedata r:id="rId2" o:title="mso142D"/>
      </v:shape>
    </w:pict>
  </w:numPicBullet>
  <w:abstractNum w:abstractNumId="0">
    <w:nsid w:val="1ED47080"/>
    <w:multiLevelType w:val="hybridMultilevel"/>
    <w:tmpl w:val="73F4E2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2D33B4F"/>
    <w:multiLevelType w:val="hybridMultilevel"/>
    <w:tmpl w:val="0DCCBD0A"/>
    <w:lvl w:ilvl="0" w:tplc="1AAEDE70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1A5E"/>
    <w:multiLevelType w:val="hybridMultilevel"/>
    <w:tmpl w:val="75E41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929CC"/>
    <w:multiLevelType w:val="hybridMultilevel"/>
    <w:tmpl w:val="1EC6E2F2"/>
    <w:lvl w:ilvl="0" w:tplc="1AAEDE70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A5164"/>
    <w:multiLevelType w:val="hybridMultilevel"/>
    <w:tmpl w:val="56DA71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CE779D"/>
    <w:multiLevelType w:val="singleLevel"/>
    <w:tmpl w:val="09A8B714"/>
    <w:lvl w:ilvl="0">
      <w:start w:val="200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999455C"/>
    <w:multiLevelType w:val="hybridMultilevel"/>
    <w:tmpl w:val="21563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40B8E"/>
    <w:multiLevelType w:val="hybridMultilevel"/>
    <w:tmpl w:val="76344E4A"/>
    <w:lvl w:ilvl="0" w:tplc="29A89D8C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D5E52"/>
    <w:multiLevelType w:val="hybridMultilevel"/>
    <w:tmpl w:val="1456AC40"/>
    <w:lvl w:ilvl="0" w:tplc="1AAEDE70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611B1"/>
    <w:multiLevelType w:val="hybridMultilevel"/>
    <w:tmpl w:val="C8DA0F4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B85DDC"/>
    <w:multiLevelType w:val="hybridMultilevel"/>
    <w:tmpl w:val="7AF6A86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F3455D"/>
    <w:multiLevelType w:val="hybridMultilevel"/>
    <w:tmpl w:val="7AC0AC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413D98"/>
    <w:multiLevelType w:val="hybridMultilevel"/>
    <w:tmpl w:val="80223A2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2433EA"/>
    <w:multiLevelType w:val="hybridMultilevel"/>
    <w:tmpl w:val="DC6E1564"/>
    <w:lvl w:ilvl="0" w:tplc="9D6EFC4A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200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  <w:lvlOverride w:ilvl="0">
      <w:lvl w:ilvl="0">
        <w:start w:val="200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5"/>
    <w:lvlOverride w:ilvl="0">
      <w:lvl w:ilvl="0">
        <w:start w:val="200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  <w:lvlOverride w:ilvl="0">
      <w:lvl w:ilvl="0">
        <w:start w:val="200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5"/>
    <w:lvlOverride w:ilvl="0">
      <w:lvl w:ilvl="0">
        <w:start w:val="200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  <w:lvlOverride w:ilvl="0">
      <w:lvl w:ilvl="0">
        <w:start w:val="200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  <w:lvlOverride w:ilvl="0">
      <w:lvl w:ilvl="0">
        <w:start w:val="200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5"/>
    <w:lvlOverride w:ilvl="0">
      <w:lvl w:ilvl="0">
        <w:start w:val="200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</w:num>
  <w:num w:numId="11">
    <w:abstractNumId w:val="13"/>
  </w:num>
  <w:num w:numId="12">
    <w:abstractNumId w:val="8"/>
  </w:num>
  <w:num w:numId="13">
    <w:abstractNumId w:val="7"/>
  </w:num>
  <w:num w:numId="14">
    <w:abstractNumId w:val="1"/>
  </w:num>
  <w:num w:numId="15">
    <w:abstractNumId w:val="3"/>
  </w:num>
  <w:num w:numId="16">
    <w:abstractNumId w:val="2"/>
  </w:num>
  <w:num w:numId="17">
    <w:abstractNumId w:val="9"/>
  </w:num>
  <w:num w:numId="18">
    <w:abstractNumId w:val="6"/>
  </w:num>
  <w:num w:numId="19">
    <w:abstractNumId w:val="11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708"/>
  <w:hyphenationZone w:val="425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doNotValidateAgainstSchema/>
  <w:doNotDemarcateInvalidXml/>
  <w:compat/>
  <w:rsids>
    <w:rsidRoot w:val="006676AF"/>
    <w:rsid w:val="0001426B"/>
    <w:rsid w:val="00015F2F"/>
    <w:rsid w:val="00022FF6"/>
    <w:rsid w:val="00047764"/>
    <w:rsid w:val="00047E36"/>
    <w:rsid w:val="00054336"/>
    <w:rsid w:val="000601D7"/>
    <w:rsid w:val="00074269"/>
    <w:rsid w:val="00074FA6"/>
    <w:rsid w:val="0008579B"/>
    <w:rsid w:val="000A47D8"/>
    <w:rsid w:val="00102252"/>
    <w:rsid w:val="00102F67"/>
    <w:rsid w:val="00104712"/>
    <w:rsid w:val="00124D27"/>
    <w:rsid w:val="00170E89"/>
    <w:rsid w:val="00184643"/>
    <w:rsid w:val="001901AA"/>
    <w:rsid w:val="001B4A07"/>
    <w:rsid w:val="001E4C5E"/>
    <w:rsid w:val="001F69E9"/>
    <w:rsid w:val="00223D9D"/>
    <w:rsid w:val="0023158A"/>
    <w:rsid w:val="00241B0F"/>
    <w:rsid w:val="00263409"/>
    <w:rsid w:val="00265E2A"/>
    <w:rsid w:val="0026744C"/>
    <w:rsid w:val="002813EF"/>
    <w:rsid w:val="002A5C07"/>
    <w:rsid w:val="002A648A"/>
    <w:rsid w:val="002B055D"/>
    <w:rsid w:val="002D7BFC"/>
    <w:rsid w:val="002F548E"/>
    <w:rsid w:val="00301FF5"/>
    <w:rsid w:val="0034294F"/>
    <w:rsid w:val="003509A0"/>
    <w:rsid w:val="00351E07"/>
    <w:rsid w:val="00357612"/>
    <w:rsid w:val="00374A3E"/>
    <w:rsid w:val="00382F44"/>
    <w:rsid w:val="0039063C"/>
    <w:rsid w:val="00393D38"/>
    <w:rsid w:val="00393EF3"/>
    <w:rsid w:val="003A3542"/>
    <w:rsid w:val="003C2983"/>
    <w:rsid w:val="003C66F6"/>
    <w:rsid w:val="003D297C"/>
    <w:rsid w:val="003F5C8A"/>
    <w:rsid w:val="00403DDB"/>
    <w:rsid w:val="00417B6C"/>
    <w:rsid w:val="00420292"/>
    <w:rsid w:val="004A2938"/>
    <w:rsid w:val="004C7030"/>
    <w:rsid w:val="004D2CAC"/>
    <w:rsid w:val="004D52FA"/>
    <w:rsid w:val="004F2B8A"/>
    <w:rsid w:val="00507405"/>
    <w:rsid w:val="005129BC"/>
    <w:rsid w:val="005258EC"/>
    <w:rsid w:val="005372D7"/>
    <w:rsid w:val="005407B5"/>
    <w:rsid w:val="00573540"/>
    <w:rsid w:val="00575142"/>
    <w:rsid w:val="005A2B09"/>
    <w:rsid w:val="005B27D1"/>
    <w:rsid w:val="0060626A"/>
    <w:rsid w:val="00633FEC"/>
    <w:rsid w:val="00643BEB"/>
    <w:rsid w:val="00650793"/>
    <w:rsid w:val="006629D3"/>
    <w:rsid w:val="006676AF"/>
    <w:rsid w:val="00686F7E"/>
    <w:rsid w:val="00691B2E"/>
    <w:rsid w:val="006E5587"/>
    <w:rsid w:val="0072669C"/>
    <w:rsid w:val="007311FC"/>
    <w:rsid w:val="007508ED"/>
    <w:rsid w:val="00767B14"/>
    <w:rsid w:val="007A7C47"/>
    <w:rsid w:val="007B0FE0"/>
    <w:rsid w:val="007C4168"/>
    <w:rsid w:val="00801DC5"/>
    <w:rsid w:val="008030DD"/>
    <w:rsid w:val="0080488A"/>
    <w:rsid w:val="00804CDD"/>
    <w:rsid w:val="00820686"/>
    <w:rsid w:val="00830604"/>
    <w:rsid w:val="00832CBE"/>
    <w:rsid w:val="00835332"/>
    <w:rsid w:val="008475D0"/>
    <w:rsid w:val="00852BC1"/>
    <w:rsid w:val="0086497C"/>
    <w:rsid w:val="008744D0"/>
    <w:rsid w:val="00886E18"/>
    <w:rsid w:val="00893386"/>
    <w:rsid w:val="00895759"/>
    <w:rsid w:val="008B69C8"/>
    <w:rsid w:val="008D18E6"/>
    <w:rsid w:val="008F0F0A"/>
    <w:rsid w:val="008F5B26"/>
    <w:rsid w:val="00913B09"/>
    <w:rsid w:val="0093046B"/>
    <w:rsid w:val="0093137F"/>
    <w:rsid w:val="00936702"/>
    <w:rsid w:val="009533F9"/>
    <w:rsid w:val="009765E4"/>
    <w:rsid w:val="009C1F40"/>
    <w:rsid w:val="009D1874"/>
    <w:rsid w:val="009D530E"/>
    <w:rsid w:val="009D557E"/>
    <w:rsid w:val="009F4263"/>
    <w:rsid w:val="00A053E9"/>
    <w:rsid w:val="00A1227E"/>
    <w:rsid w:val="00A123CA"/>
    <w:rsid w:val="00A21A05"/>
    <w:rsid w:val="00A35E3C"/>
    <w:rsid w:val="00A41313"/>
    <w:rsid w:val="00A41DDB"/>
    <w:rsid w:val="00A47AE4"/>
    <w:rsid w:val="00A5415E"/>
    <w:rsid w:val="00A82956"/>
    <w:rsid w:val="00A94F3E"/>
    <w:rsid w:val="00AB2793"/>
    <w:rsid w:val="00AD294F"/>
    <w:rsid w:val="00AD783A"/>
    <w:rsid w:val="00AE7345"/>
    <w:rsid w:val="00AF3372"/>
    <w:rsid w:val="00B0507F"/>
    <w:rsid w:val="00B17823"/>
    <w:rsid w:val="00B26123"/>
    <w:rsid w:val="00B4035E"/>
    <w:rsid w:val="00B43E04"/>
    <w:rsid w:val="00B46200"/>
    <w:rsid w:val="00B5466A"/>
    <w:rsid w:val="00B6501E"/>
    <w:rsid w:val="00B80A1E"/>
    <w:rsid w:val="00BA7975"/>
    <w:rsid w:val="00BB07D6"/>
    <w:rsid w:val="00BD2CF0"/>
    <w:rsid w:val="00BE0D14"/>
    <w:rsid w:val="00BE196F"/>
    <w:rsid w:val="00BE2C33"/>
    <w:rsid w:val="00BF26C6"/>
    <w:rsid w:val="00C23119"/>
    <w:rsid w:val="00C3531F"/>
    <w:rsid w:val="00C36BB9"/>
    <w:rsid w:val="00C655BD"/>
    <w:rsid w:val="00C677C0"/>
    <w:rsid w:val="00CA4FE6"/>
    <w:rsid w:val="00CC1EBB"/>
    <w:rsid w:val="00CC723F"/>
    <w:rsid w:val="00D034C0"/>
    <w:rsid w:val="00D10D7C"/>
    <w:rsid w:val="00D873D5"/>
    <w:rsid w:val="00DB1CEC"/>
    <w:rsid w:val="00DC0827"/>
    <w:rsid w:val="00DE684A"/>
    <w:rsid w:val="00DF058E"/>
    <w:rsid w:val="00E00CF0"/>
    <w:rsid w:val="00E12887"/>
    <w:rsid w:val="00E24F64"/>
    <w:rsid w:val="00E47D49"/>
    <w:rsid w:val="00E90C22"/>
    <w:rsid w:val="00E959FE"/>
    <w:rsid w:val="00EB2FD3"/>
    <w:rsid w:val="00EB43F3"/>
    <w:rsid w:val="00EC54B2"/>
    <w:rsid w:val="00EE49D9"/>
    <w:rsid w:val="00EF28EC"/>
    <w:rsid w:val="00F03508"/>
    <w:rsid w:val="00F04850"/>
    <w:rsid w:val="00F24013"/>
    <w:rsid w:val="00F3070F"/>
    <w:rsid w:val="00F94E8F"/>
    <w:rsid w:val="00FB3403"/>
    <w:rsid w:val="00FB5799"/>
    <w:rsid w:val="00FE107C"/>
    <w:rsid w:val="00FE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3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B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17B6C"/>
    <w:rPr>
      <w:rFonts w:ascii="Tahoma" w:hAnsi="Tahoma" w:cs="Tahoma"/>
      <w:sz w:val="16"/>
      <w:szCs w:val="16"/>
    </w:rPr>
  </w:style>
  <w:style w:type="character" w:styleId="Lienhypertexte">
    <w:name w:val="Hyperlink"/>
    <w:rsid w:val="00B650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E89"/>
    <w:pPr>
      <w:spacing w:before="100" w:beforeAutospacing="1" w:after="100" w:afterAutospacing="1"/>
    </w:pPr>
  </w:style>
  <w:style w:type="paragraph" w:styleId="Sansinterligne">
    <w:name w:val="No Spacing"/>
    <w:uiPriority w:val="1"/>
    <w:qFormat/>
    <w:rsid w:val="0093137F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415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0D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3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B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17B6C"/>
    <w:rPr>
      <w:rFonts w:ascii="Tahoma" w:hAnsi="Tahoma" w:cs="Tahoma"/>
      <w:sz w:val="16"/>
      <w:szCs w:val="16"/>
    </w:rPr>
  </w:style>
  <w:style w:type="character" w:styleId="Lienhypertexte">
    <w:name w:val="Hyperlink"/>
    <w:rsid w:val="00B650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E89"/>
    <w:pPr>
      <w:spacing w:before="100" w:beforeAutospacing="1" w:after="100" w:afterAutospacing="1"/>
    </w:pPr>
  </w:style>
  <w:style w:type="paragraph" w:styleId="Sansinterligne">
    <w:name w:val="No Spacing"/>
    <w:uiPriority w:val="1"/>
    <w:qFormat/>
    <w:rsid w:val="0093137F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415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0D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tmicka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utin-mickael.fr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mick\Documents\DoccWord\mickael%20lutin%20cv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8B13-C814-4760-AFFD-EE32D60E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mickael lutin cv.dotx</Template>
  <TotalTime>99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Mickael LUTIN</vt:lpstr>
    </vt:vector>
  </TitlesOfParts>
  <Company>ETAT MAJOR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Mickael LUTIN</dc:title>
  <dc:creator>formation</dc:creator>
  <cp:lastModifiedBy>dgmick</cp:lastModifiedBy>
  <cp:revision>10</cp:revision>
  <cp:lastPrinted>2018-01-08T15:51:00Z</cp:lastPrinted>
  <dcterms:created xsi:type="dcterms:W3CDTF">2017-05-30T12:32:00Z</dcterms:created>
  <dcterms:modified xsi:type="dcterms:W3CDTF">2018-01-08T16:40:00Z</dcterms:modified>
</cp:coreProperties>
</file>